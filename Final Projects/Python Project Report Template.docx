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23" w:rsidRDefault="00814823" w:rsidP="00814823"/>
    <w:tbl>
      <w:tblPr>
        <w:tblStyle w:val="PlainTable4"/>
        <w:tblW w:w="12256" w:type="dxa"/>
        <w:jc w:val="center"/>
        <w:tblLook w:val="04A0"/>
      </w:tblPr>
      <w:tblGrid>
        <w:gridCol w:w="12256"/>
      </w:tblGrid>
      <w:tr w:rsidR="00814823" w:rsidTr="0038009F">
        <w:trPr>
          <w:cnfStyle w:val="100000000000"/>
          <w:trHeight w:hRule="exact" w:val="4464"/>
          <w:jc w:val="center"/>
        </w:trPr>
        <w:tc>
          <w:tcPr>
            <w:cnfStyle w:val="001000000000"/>
            <w:tcW w:w="12256" w:type="dxa"/>
            <w:tcMar>
              <w:top w:w="2808" w:type="dxa"/>
              <w:left w:w="115" w:type="dxa"/>
              <w:right w:w="115" w:type="dxa"/>
            </w:tcMar>
          </w:tcPr>
          <w:p w:rsidR="00814823" w:rsidRPr="008F5585" w:rsidRDefault="00D87DE0" w:rsidP="008F5585">
            <w:pPr>
              <w:pStyle w:val="ReportTitle"/>
            </w:pPr>
            <w:r w:rsidRPr="00D87DE0">
              <w:rPr>
                <w:bCs w:val="0"/>
                <w:noProof/>
              </w:rPr>
            </w:r>
            <w:r w:rsidRPr="00D87DE0">
              <w:rPr>
                <w:bCs w:val="0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alt="Text box to enter title" style="width:527.35pt;height: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<v:textbox>
                    <w:txbxContent>
                      <w:sdt>
                        <w:sdtPr>
                          <w:rPr>
                            <w:b/>
                            <w:sz w:val="60"/>
                            <w:szCs w:val="60"/>
                          </w:rPr>
                          <w:alias w:val="Enter document title:"/>
                          <w:tag w:val=""/>
                          <w:id w:val="1159278023"/>
                          <w:placeholder>
                            <w:docPart w:val="D890EDA9F8E941F6B7325EE531BA95C8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p w:rsidR="00814823" w:rsidRPr="008A25CD" w:rsidRDefault="00066732" w:rsidP="00814823">
                            <w:pPr>
                              <w:pStyle w:val="ReportTitle"/>
                              <w:cnfStyle w:val="101000000000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DUTTA COMPUTER ACADEMY</w:t>
                            </w:r>
                          </w:p>
                        </w:sdtContent>
                      </w:sdt>
                    </w:txbxContent>
                  </v:textbox>
                  <w10:wrap type="none"/>
                  <w10:anchorlock/>
                </v:shape>
              </w:pict>
            </w:r>
            <w:r w:rsidRPr="00D87DE0">
              <w:rPr>
                <w:bCs w:val="0"/>
                <w:noProof/>
              </w:rPr>
            </w:r>
            <w:r w:rsidRPr="00D87DE0">
              <w:rPr>
                <w:bCs w:val="0"/>
                <w:noProof/>
              </w:rPr>
              <w:pict>
                <v:rect id="Rectangle 18" o:spid="_x0000_s1028" alt="Line" style="width:252.15pt;height:7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17365d [2415]" stroked="f" strokeweight="2.25pt">
                  <w10:wrap type="none"/>
                  <w10:anchorlock/>
                </v:rect>
              </w:pict>
            </w:r>
          </w:p>
        </w:tc>
      </w:tr>
      <w:tr w:rsidR="00814823" w:rsidTr="000C2E5D">
        <w:trPr>
          <w:cnfStyle w:val="000000100000"/>
          <w:trHeight w:val="1656"/>
          <w:jc w:val="center"/>
        </w:trPr>
        <w:tc>
          <w:tcPr>
            <w:cnfStyle w:val="001000000000"/>
            <w:tcW w:w="12256" w:type="dxa"/>
            <w:shd w:val="clear" w:color="auto" w:fill="auto"/>
            <w:vAlign w:val="center"/>
          </w:tcPr>
          <w:p w:rsidR="00814823" w:rsidRPr="005D120C" w:rsidRDefault="00D87DE0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1F497D" w:themeColor="text2"/>
                <w:spacing w:val="5"/>
                <w:kern w:val="28"/>
                <w:sz w:val="24"/>
                <w:szCs w:val="24"/>
              </w:rPr>
            </w:pPr>
            <w:r w:rsidRPr="00D87DE0">
              <w:rPr>
                <w:rFonts w:asciiTheme="majorHAnsi" w:eastAsiaTheme="majorEastAsia" w:hAnsiTheme="majorHAnsi" w:cstheme="majorBidi"/>
                <w:b w:val="0"/>
                <w:bCs w:val="0"/>
                <w:noProof/>
                <w:color w:val="1F497D" w:themeColor="text2"/>
                <w:spacing w:val="5"/>
                <w:kern w:val="28"/>
                <w:sz w:val="96"/>
                <w:szCs w:val="56"/>
              </w:rPr>
            </w:r>
            <w:r w:rsidRPr="00D87DE0">
              <w:rPr>
                <w:rFonts w:asciiTheme="majorHAnsi" w:eastAsiaTheme="majorEastAsia" w:hAnsiTheme="majorHAnsi" w:cstheme="majorBidi"/>
                <w:b w:val="0"/>
                <w:bCs w:val="0"/>
                <w:noProof/>
                <w:color w:val="1F497D" w:themeColor="text2"/>
                <w:spacing w:val="5"/>
                <w:kern w:val="28"/>
                <w:sz w:val="96"/>
                <w:szCs w:val="56"/>
              </w:rPr>
              <w:pict>
                <v:shape id="Text Box 25" o:spid="_x0000_s1027" type="#_x0000_t202" alt="Text box to enter subtitle" style="width:494.4pt;height:56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" filled="f" stroked="f">
                  <v:textbox>
                    <w:txbxContent>
                      <w:sdt>
                        <w:sdtPr>
                          <w:rPr>
                            <w:sz w:val="24"/>
                            <w:szCs w:val="22"/>
                          </w:rPr>
                          <w:alias w:val="Enter document subtitle:"/>
                          <w:tag w:val="Enter document subtitle:"/>
                          <w:id w:val="-82621622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 w:multiLine="1"/>
                        </w:sdtPr>
                        <w:sdtContent>
                          <w:p w:rsidR="00814823" w:rsidRPr="00066732" w:rsidRDefault="00066732" w:rsidP="00066732">
                            <w:pPr>
                              <w:pStyle w:val="Subtitle"/>
                              <w:jc w:val="center"/>
                              <w:cnfStyle w:val="001000100000"/>
                              <w:rPr>
                                <w:sz w:val="24"/>
                                <w:szCs w:val="22"/>
                              </w:rPr>
                            </w:pPr>
                            <w:r w:rsidRPr="00066732">
                              <w:rPr>
                                <w:sz w:val="24"/>
                                <w:szCs w:val="22"/>
                              </w:rPr>
                              <w:t>Python Programming Project Report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br/>
                              <w:t>Project Topic: &lt;Write Project Name Here&gt;</w:t>
                            </w:r>
                          </w:p>
                        </w:sdtContent>
                      </w:sdt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814823" w:rsidTr="000C2E5D">
        <w:trPr>
          <w:trHeight w:val="2283"/>
          <w:jc w:val="center"/>
        </w:trPr>
        <w:tc>
          <w:tcPr>
            <w:cnfStyle w:val="001000000000"/>
            <w:tcW w:w="12256" w:type="dxa"/>
            <w:shd w:val="clear" w:color="auto" w:fill="4F81BD" w:themeFill="accent1"/>
            <w:vAlign w:val="center"/>
          </w:tcPr>
          <w:p w:rsidR="00814823" w:rsidRPr="005D120C" w:rsidRDefault="00D87DE0" w:rsidP="000C2E5D">
            <w:pPr>
              <w:jc w:val="center"/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0"/>
                <w:szCs w:val="20"/>
              </w:rPr>
            </w:pPr>
            <w:r w:rsidRPr="00D87DE0">
              <w:rPr>
                <w:rFonts w:asciiTheme="majorHAnsi" w:eastAsiaTheme="majorEastAsia" w:hAnsiTheme="majorHAnsi" w:cstheme="majorBidi"/>
                <w:b w:val="0"/>
                <w:bCs w:val="0"/>
                <w:noProof/>
                <w:color w:val="1F497D" w:themeColor="text2"/>
                <w:spacing w:val="5"/>
                <w:kern w:val="28"/>
                <w:sz w:val="96"/>
                <w:szCs w:val="56"/>
              </w:rPr>
            </w:r>
            <w:r w:rsidRPr="00D87DE0">
              <w:rPr>
                <w:rFonts w:asciiTheme="majorHAnsi" w:eastAsiaTheme="majorEastAsia" w:hAnsiTheme="majorHAnsi" w:cstheme="majorBidi"/>
                <w:b w:val="0"/>
                <w:bCs w:val="0"/>
                <w:noProof/>
                <w:color w:val="1F497D" w:themeColor="text2"/>
                <w:spacing w:val="5"/>
                <w:kern w:val="28"/>
                <w:sz w:val="96"/>
                <w:szCs w:val="56"/>
              </w:rPr>
              <w:pict>
                <v:shape id="Text Box 26" o:spid="_x0000_s1026" type="#_x0000_t202" alt="Text box to enter abstract" style="width:511.45pt;height:6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" filled="f" stroked="f">
                  <v:textbox>
                    <w:txbxContent>
                      <w:p w:rsidR="00814823" w:rsidRDefault="00066732" w:rsidP="00066732">
                        <w:pPr>
                          <w:spacing w:after="0" w:line="276" w:lineRule="auto"/>
                          <w:cnfStyle w:val="001000000000"/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>Name of the student:</w:t>
                        </w:r>
                        <w:r w:rsidR="008B2D99"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 xml:space="preserve">  Soujatya Bhattacharya</w:t>
                        </w:r>
                      </w:p>
                      <w:p w:rsidR="00066732" w:rsidRDefault="00066732" w:rsidP="00066732">
                        <w:pPr>
                          <w:spacing w:after="0" w:line="276" w:lineRule="auto"/>
                          <w:cnfStyle w:val="001000000000"/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>Enrolment No:</w:t>
                        </w:r>
                        <w:r w:rsidR="008B2D99"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 xml:space="preserve">  </w:t>
                        </w:r>
                      </w:p>
                      <w:p w:rsidR="00066732" w:rsidRPr="00066732" w:rsidRDefault="00066732" w:rsidP="00066732">
                        <w:pPr>
                          <w:spacing w:after="0" w:line="276" w:lineRule="auto"/>
                          <w:cnfStyle w:val="001000000000"/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>Mobile No:</w:t>
                        </w:r>
                        <w:r w:rsidR="00D343B7">
                          <w:rPr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 xml:space="preserve"> 7044944946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814823" w:rsidTr="006045D9">
        <w:trPr>
          <w:cnfStyle w:val="000000100000"/>
          <w:trHeight w:hRule="exact" w:val="2304"/>
          <w:jc w:val="center"/>
        </w:trPr>
        <w:tc>
          <w:tcPr>
            <w:cnfStyle w:val="001000000000"/>
            <w:tcW w:w="12256" w:type="dxa"/>
            <w:shd w:val="clear" w:color="auto" w:fill="auto"/>
            <w:vAlign w:val="center"/>
          </w:tcPr>
          <w:p w:rsidR="00814823" w:rsidRDefault="00814823" w:rsidP="006045D9"/>
        </w:tc>
      </w:tr>
    </w:tbl>
    <w:p w:rsidR="00C13B2F" w:rsidRDefault="00C13B2F" w:rsidP="001C62C8">
      <w:pPr>
        <w:rPr>
          <w:sz w:val="24"/>
        </w:rPr>
      </w:pPr>
    </w:p>
    <w:p w:rsidR="00066732" w:rsidRDefault="00066732" w:rsidP="001C62C8">
      <w:pPr>
        <w:rPr>
          <w:sz w:val="24"/>
        </w:rPr>
      </w:pPr>
    </w:p>
    <w:p w:rsidR="00066732" w:rsidRDefault="00066732" w:rsidP="001C62C8">
      <w:pPr>
        <w:rPr>
          <w:sz w:val="24"/>
        </w:rPr>
      </w:pPr>
    </w:p>
    <w:p w:rsidR="00066732" w:rsidRPr="008B2D99" w:rsidRDefault="00066732" w:rsidP="008B2D99">
      <w:pPr>
        <w:pStyle w:val="Default"/>
      </w:pPr>
      <w:r w:rsidRPr="00066732">
        <w:rPr>
          <w:b/>
          <w:bCs/>
          <w:sz w:val="32"/>
          <w:szCs w:val="28"/>
        </w:rPr>
        <w:lastRenderedPageBreak/>
        <w:t>Project Title:</w:t>
      </w:r>
      <w:r w:rsidR="008B2D99">
        <w:rPr>
          <w:b/>
          <w:bCs/>
          <w:sz w:val="32"/>
          <w:szCs w:val="28"/>
        </w:rPr>
        <w:t xml:space="preserve">  </w:t>
      </w:r>
      <w:r w:rsidR="008B2D99">
        <w:t xml:space="preserve"> </w:t>
      </w:r>
      <w:r w:rsidR="008B2D99">
        <w:rPr>
          <w:b/>
          <w:bCs/>
          <w:sz w:val="32"/>
          <w:szCs w:val="32"/>
        </w:rPr>
        <w:t>Tic-Tac-Toe Game</w:t>
      </w:r>
    </w:p>
    <w:p w:rsidR="00066732" w:rsidRDefault="00066732" w:rsidP="001C62C8">
      <w:pPr>
        <w:rPr>
          <w:b/>
          <w:bCs/>
          <w:sz w:val="32"/>
          <w:szCs w:val="28"/>
        </w:rPr>
      </w:pPr>
    </w:p>
    <w:p w:rsid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Software Requirements:</w:t>
      </w:r>
      <w:r w:rsidR="008B2D99">
        <w:rPr>
          <w:b/>
          <w:bCs/>
          <w:sz w:val="32"/>
          <w:szCs w:val="28"/>
        </w:rPr>
        <w:t xml:space="preserve"> </w:t>
      </w:r>
      <w:r w:rsidR="006907E7">
        <w:rPr>
          <w:b/>
          <w:bCs/>
          <w:sz w:val="32"/>
          <w:szCs w:val="28"/>
        </w:rPr>
        <w:t>Python 3.7.6</w:t>
      </w:r>
      <w:r w:rsidR="008B2D99">
        <w:rPr>
          <w:b/>
          <w:bCs/>
          <w:sz w:val="32"/>
          <w:szCs w:val="28"/>
        </w:rPr>
        <w:t xml:space="preserve"> , </w:t>
      </w:r>
      <w:r w:rsidR="006907E7">
        <w:rPr>
          <w:b/>
          <w:bCs/>
          <w:sz w:val="32"/>
          <w:szCs w:val="28"/>
        </w:rPr>
        <w:t>Spider</w:t>
      </w:r>
      <w:r w:rsidR="008B2D99">
        <w:rPr>
          <w:b/>
          <w:bCs/>
          <w:sz w:val="32"/>
          <w:szCs w:val="28"/>
        </w:rPr>
        <w:t xml:space="preserve"> IDE</w:t>
      </w:r>
    </w:p>
    <w:p w:rsidR="008B2D99" w:rsidRDefault="008B2D99" w:rsidP="001C62C8">
      <w:pPr>
        <w:rPr>
          <w:b/>
          <w:bCs/>
          <w:sz w:val="32"/>
          <w:szCs w:val="28"/>
        </w:rPr>
      </w:pPr>
    </w:p>
    <w:p w:rsid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Short description of the project:</w:t>
      </w:r>
    </w:p>
    <w:p w:rsidR="00D5416E" w:rsidRDefault="008B2D99" w:rsidP="001C62C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Tic-tac-toe, noughts and crosses, or Xs and Os is a paper-and-pencil game for two players, X and O, who take turns marking the spaces in a 3×3 grid. The player who succeeds in placing three of their marks in a horizontal, vertical, or diagonal row is the winne</w:t>
      </w: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D5416E" w:rsidRDefault="00D5416E" w:rsidP="001C62C8">
      <w:pPr>
        <w:rPr>
          <w:b/>
          <w:bCs/>
          <w:sz w:val="32"/>
          <w:szCs w:val="28"/>
        </w:rPr>
      </w:pPr>
    </w:p>
    <w:p w:rsidR="00066732" w:rsidRDefault="00066732" w:rsidP="001C62C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Source Code:</w:t>
      </w:r>
    </w:p>
    <w:p w:rsidR="00066732" w:rsidRPr="00D5416E" w:rsidRDefault="00066732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# -*- coding: utf-8 -*-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"""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Created on Fri Jul 10 19:25:39 2020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@author: Sourick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"""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from tkinter import *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from tkinter import messagebox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import tkinter.font as 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 = Tk()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top.title("Free Tic Tac Toe")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top.geometry("300x320")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top.resizable(0,0)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canvas = Canvas()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top.config(bg = "yellow")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top.withdraw()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cell_counter = tie =  0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Switch = 0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players_score = player1_score = player2_score = 0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def checking():    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value1 = text1.get()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value2 = text2.get()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value3 = text3.get()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value4 = text4.get()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value5 = text5.get()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value6 = text6.get()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value7 = text7.get()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value8 = text8.get()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value9 = text9.get()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cell_counter != 9: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if((value1 == 'X') and (value2 == 'X') and (value3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(value1 == 'O') and (value2 == 'O') and (value3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declear_winner(value1)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elif((value4 == 'X') and (value5 == 'X') and (value6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(value4 == 'O') and (value5 == 'O') and (value6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lastRenderedPageBreak/>
        <w:t xml:space="preserve">            declear_winner(value5)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elif((value7 == 'X') and (value8 == 'X') and (value9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(value7 == 'O') and (value8 == 'O') and (value9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declear_winner(value7)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elif((value1 == 'X') and (value5 == 'X') and (value9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(value1 == 'O') and (value5 == 'O') and (value9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declear_winner(value1)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elif((value3 == 'X') and (value5 == 'X') and (value7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(value3 == 'O') and (value5 == 'O') and (value7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declear_winner(value3)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elif((value1 == 'X') and (value4 == 'X') and (value7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(value1 == 'O') and (value4 == 'O') and (value7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declear_winner(value4)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elif((value2 == 'X') and (value5 == 'X') and (value8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(value2 == 'O') and (value5 == 'O') and (value8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declear_winner(value2)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elif((value3 == 'X') and (value6 == 'X') and (value9 == 'X')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or (value3 == 'O') and (value6 == 'O') and (value9 == 'O')):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declear_winner(value3)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else: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    declear_winner(0)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def lock():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global cell_counter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cell_counter += 1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value1,value2,value3,value4,value5 = text1.get(),text2.get(),text3.get(),text4.get(),text5.get()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value6,value7,value8,value9 = text6.get(),text7.get(),text8.get(),text9.get()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(len(value1)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text1['state'] = 'disabled'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(len(value2)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text2['state'] = 'disabled'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(len(value3)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text3['state'] = 'disabled'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(len(value4)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text4['state'] = 'disabled'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(len(value5)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text5['state'] = 'disabled'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(len(value6)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text6['state'] = 'disabled'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(len(value7)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lastRenderedPageBreak/>
        <w:t xml:space="preserve">        text7['state'] = 'disabled'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(len(value8)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text8['state'] = 'disabled'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(len(value9) &gt; 0):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text9['state'] = 'disabled'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print(cell_counter)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checking()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def declear_winner(player):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global player1_score,player2_score,players_score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player == player1 :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name =  "Player 1 is Win"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player1_score = player1_score + 1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elif player == player2: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name = "Player 2 is Win"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player2_score = player2_score + 1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else: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name = "Match has been Tie"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messagebox.showinfo("Result",name)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players_score  = "Scores " + "\n Player 1 :" + str(player1_score) + " Player 2 :" + str(player2_score)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label2.config(text = players_score)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def reset():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global cell_counter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n = messagebox.askquestion("Confirmation","Do You Want to play again ?")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if n == 'yes' :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text1['state']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text2['state']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text3['state']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text4['state']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text5['state']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text6['state']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text7['state']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text8['state']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text9['state'] = 'normal'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text1.delete(0,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text2.delete(0,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text3.delete(0,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text4.delete(0,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text5.delete(0,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text6.delete(0,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text7.delete(0,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text8.delete(0,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lastRenderedPageBreak/>
        <w:t xml:space="preserve">        text9.delete(0, END)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    cell_counter = 0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 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player1 = simpledialog.askstring("Simple Tik Tac Tue Game", "Player 1 Choice (Only press X or O :")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player2 = simpledialog.askstring("Simple Tik Tac Tue Game", "Player 2 Choice (Only press X or O :")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top.deiconify()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players  = "Player 1 : " + player1 + "\n" + "Player 2 : " + player2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#Formattings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canvas.create_line(5, 75, 320, 75,width = 8)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canvas.create_line(5, 125, 320, 125,width = 8)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canvas.create_line(105, 6, 105, 200,width = 8)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canvas.create_line(196, 6, 196, 200,width = 8)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canvas.pack()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myfont = font.Font(size=15)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#One Box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text1 = Entry(top,text = ".", width = "7",fg = "#7F00FF")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 xml:space="preserve">text1.place(x = 20, y = 30,height = "40") 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text1['font']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#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text2 = Entry(top,text = "..",width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text2.place(x = 110, y = 30,height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text2['font']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text3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text3.place(x = 200, y = 30,height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text3['font']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text4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text4.place(x = 20, y = 80,height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text4['font']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text5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text5.place(x = 110, y = 80,height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text5['font']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text6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text6.place(x = 200, y = 80,height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text6['font']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text7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text7.place(x = 20, y = 130,height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text7['font']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text8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text8.place(x = 110, y = 130,height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text8['font']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text9 = Entry(top,width = "7")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text9.place(x = 200, y = 130,height = "40")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text9['font'] = myfont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label1 = Label(top,text = players,bg = "black", fg = "light green")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label1.place(x = 20, y = 180,height = "40")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button1 = Button(top,text = "Make Final",bg = "Green",fg = "White",height = "2",command = lock).place(x = 116,y = 180)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button2 = Button(top,text = "New Game",bg = "Red",fg = "White",height = "2",width = "8",command = reset).place(x = 210,y = 180)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players_score  = "Scores " + "\n Player 1 :" + str(player1_score) + " Player 2 :" + str(player2_score)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label2 = Label(top,text = players_score,bg = "Blue", fg = "white")</w:t>
      </w: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label2.place(x = 60, y = 240,height = "50",width = "190")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  <w:r w:rsidRPr="00D5416E">
        <w:rPr>
          <w:b/>
          <w:bCs/>
        </w:rPr>
        <w:t>top.mainloop()</w:t>
      </w: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D5416E" w:rsidRPr="00D5416E" w:rsidRDefault="00D5416E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Pr="00D5416E" w:rsidRDefault="00066732" w:rsidP="00D5416E">
      <w:pPr>
        <w:spacing w:after="0"/>
        <w:rPr>
          <w:b/>
          <w:bCs/>
        </w:rPr>
      </w:pPr>
    </w:p>
    <w:p w:rsidR="00066732" w:rsidRDefault="00447202" w:rsidP="00447202">
      <w:pPr>
        <w:tabs>
          <w:tab w:val="left" w:pos="567"/>
        </w:tabs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p w:rsidR="00066732" w:rsidRDefault="00066732" w:rsidP="001C62C8">
      <w:pPr>
        <w:rPr>
          <w:b/>
          <w:bCs/>
          <w:sz w:val="32"/>
          <w:szCs w:val="28"/>
        </w:rPr>
      </w:pPr>
      <w:bookmarkStart w:id="0" w:name="_GoBack"/>
      <w:bookmarkEnd w:id="0"/>
    </w:p>
    <w:p w:rsidR="00A55F76" w:rsidRDefault="00A55F76" w:rsidP="00A55F76">
      <w:pPr>
        <w:tabs>
          <w:tab w:val="left" w:pos="426"/>
        </w:tabs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     Output Snippets:</w:t>
      </w:r>
    </w:p>
    <w:p w:rsidR="00447202" w:rsidRDefault="00447202" w:rsidP="001C62C8">
      <w:pPr>
        <w:rPr>
          <w:b/>
          <w:bCs/>
          <w:sz w:val="32"/>
          <w:szCs w:val="28"/>
        </w:rPr>
      </w:pPr>
    </w:p>
    <w:p w:rsidR="00447202" w:rsidRDefault="008016A6" w:rsidP="001C62C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66675</wp:posOffset>
            </wp:positionV>
            <wp:extent cx="2922270" cy="3337560"/>
            <wp:effectExtent l="19050" t="0" r="0" b="0"/>
            <wp:wrapSquare wrapText="bothSides"/>
            <wp:docPr id="14" name="Picture 1" descr="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81915</wp:posOffset>
            </wp:positionV>
            <wp:extent cx="2769870" cy="1554480"/>
            <wp:effectExtent l="19050" t="0" r="0" b="0"/>
            <wp:wrapSquare wrapText="bothSides"/>
            <wp:docPr id="12" name="Picture 7" descr="C:\Users\Sourick\AppData\Local\Microsoft\Windows\INetCache\Content.Word\T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urick\AppData\Local\Microsoft\Windows\INetCache\Content.Word\Tic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7202" w:rsidRDefault="008016A6" w:rsidP="001C62C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-2884170</wp:posOffset>
            </wp:positionH>
            <wp:positionV relativeFrom="paragraph">
              <wp:posOffset>1368425</wp:posOffset>
            </wp:positionV>
            <wp:extent cx="2891790" cy="1584960"/>
            <wp:effectExtent l="19050" t="0" r="3810" b="0"/>
            <wp:wrapSquare wrapText="bothSides"/>
            <wp:docPr id="13" name="Picture 2" descr="T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-2884170</wp:posOffset>
            </wp:positionH>
            <wp:positionV relativeFrom="paragraph">
              <wp:posOffset>3669665</wp:posOffset>
            </wp:positionV>
            <wp:extent cx="5894070" cy="3383280"/>
            <wp:effectExtent l="19050" t="0" r="0" b="0"/>
            <wp:wrapSquare wrapText="bothSides"/>
            <wp:docPr id="11" name="Picture 0" descr="T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202" w:rsidRDefault="00447202" w:rsidP="001C62C8">
      <w:pPr>
        <w:rPr>
          <w:b/>
          <w:bCs/>
          <w:sz w:val="32"/>
          <w:szCs w:val="28"/>
        </w:rPr>
        <w:sectPr w:rsidR="00447202" w:rsidSect="00D87DE0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576" w:footer="432" w:gutter="0"/>
          <w:pgNumType w:start="0"/>
          <w:cols w:space="720"/>
          <w:titlePg/>
          <w:docGrid w:linePitch="360"/>
        </w:sectPr>
      </w:pPr>
    </w:p>
    <w:p w:rsidR="002B6512" w:rsidRPr="008B2D99" w:rsidRDefault="002B6512" w:rsidP="002B6512">
      <w:pPr>
        <w:pStyle w:val="Default"/>
      </w:pPr>
      <w:r w:rsidRPr="00066732">
        <w:rPr>
          <w:b/>
          <w:bCs/>
          <w:sz w:val="32"/>
          <w:szCs w:val="28"/>
        </w:rPr>
        <w:lastRenderedPageBreak/>
        <w:t>Project Title:</w:t>
      </w:r>
      <w:r>
        <w:rPr>
          <w:b/>
          <w:bCs/>
          <w:sz w:val="32"/>
          <w:szCs w:val="28"/>
        </w:rPr>
        <w:t xml:space="preserve">  </w:t>
      </w:r>
      <w:r>
        <w:t xml:space="preserve"> </w:t>
      </w:r>
      <w:r>
        <w:rPr>
          <w:b/>
          <w:bCs/>
          <w:sz w:val="32"/>
          <w:szCs w:val="32"/>
        </w:rPr>
        <w:t>Notepad App</w:t>
      </w:r>
      <w:r w:rsidR="00204BD3">
        <w:rPr>
          <w:b/>
          <w:bCs/>
          <w:sz w:val="32"/>
          <w:szCs w:val="32"/>
        </w:rPr>
        <w:t>lication</w:t>
      </w:r>
    </w:p>
    <w:p w:rsidR="002B6512" w:rsidRDefault="002B6512" w:rsidP="002B6512">
      <w:pPr>
        <w:rPr>
          <w:b/>
          <w:bCs/>
          <w:sz w:val="32"/>
          <w:szCs w:val="28"/>
        </w:rPr>
      </w:pPr>
    </w:p>
    <w:p w:rsidR="002B6512" w:rsidRDefault="002B6512" w:rsidP="002B651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Software Requirements: Python </w:t>
      </w:r>
      <w:r w:rsidR="006907E7" w:rsidRPr="006907E7">
        <w:rPr>
          <w:b/>
          <w:bCs/>
          <w:sz w:val="32"/>
          <w:szCs w:val="28"/>
        </w:rPr>
        <w:t>3.7.6</w:t>
      </w:r>
      <w:r>
        <w:rPr>
          <w:b/>
          <w:bCs/>
          <w:sz w:val="32"/>
          <w:szCs w:val="28"/>
        </w:rPr>
        <w:t xml:space="preserve">, </w:t>
      </w:r>
      <w:r w:rsidR="006907E7">
        <w:rPr>
          <w:b/>
          <w:bCs/>
          <w:sz w:val="32"/>
          <w:szCs w:val="28"/>
        </w:rPr>
        <w:t>Spider</w:t>
      </w:r>
      <w:r>
        <w:rPr>
          <w:b/>
          <w:bCs/>
          <w:sz w:val="32"/>
          <w:szCs w:val="28"/>
        </w:rPr>
        <w:t xml:space="preserve"> IDE</w:t>
      </w:r>
    </w:p>
    <w:p w:rsidR="002B6512" w:rsidRDefault="002B6512" w:rsidP="002B6512">
      <w:pPr>
        <w:rPr>
          <w:b/>
          <w:bCs/>
          <w:sz w:val="32"/>
          <w:szCs w:val="28"/>
        </w:rPr>
      </w:pPr>
    </w:p>
    <w:p w:rsidR="002B6512" w:rsidRDefault="002B6512" w:rsidP="002B651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Short description of the project:</w:t>
      </w:r>
    </w:p>
    <w:p w:rsidR="002B6512" w:rsidRDefault="008016A6" w:rsidP="002B651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This application has been developed to write some information by it and store that information into various extensions </w:t>
      </w:r>
    </w:p>
    <w:p w:rsidR="00D5416E" w:rsidRDefault="00D5416E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1C62C8">
      <w:pPr>
        <w:rPr>
          <w:b/>
          <w:bCs/>
          <w:sz w:val="32"/>
          <w:szCs w:val="28"/>
        </w:rPr>
      </w:pPr>
    </w:p>
    <w:p w:rsidR="006907E7" w:rsidRDefault="006907E7" w:rsidP="006907E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Source Code: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# -*- coding: utf-8 -*-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"""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Created on Tue Jul 21 19:05:52 2020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@author: Sourick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"""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from tkinter import *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from tkinter.messagebox import *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from tkinter.filedialog import askopenfilename, asksaveasfilename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import pyglet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from pyglet.window import key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import os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 = Tk()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top.minsize(640,402)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 = None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back_counter = string_count = 0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copied_data = " "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top.title("Untitled - Notepad")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top.wm_iconbitmap("notepad_icon.ico")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TextArea = Text(top,font = "verdana")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TextArea.pack(expand=True,fill=BOTH)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ex():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top.destroy()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new():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global file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file = None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top.title("Untitled - Notepad")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TextArea.delete(1.0,END)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openf():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global file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file = askopenfilename(defaultextension=".txt",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               filetypes=[("All Files", "*.*"),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                         ("Text Documents", "*.txt")])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if file == "":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file = None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else: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top.title(os.path.basename(file) + "- SS Notepad")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TextArea.delete(1.0, END)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fpt = open(file, "r")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TextArea.insert(1.0, fpt.read())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fpt.close()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save():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global file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lastRenderedPageBreak/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if file == None: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file = asksaveasfilename(initialfile = 'Untitled.txt', defaultextension=".txt",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               filetypes=[("All Files", "*.*"),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                         ("Text Documents", "*.txt")])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if file == "":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file = None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else: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top.title(os.path.basename(file) + "- SS Notepad")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fpt = open(file,"w")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fpt.write(TextArea.get(1.0,END))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fpt.close()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else: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top.title(os.path.basename(file) + "- SS Notepad")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fpt = open(file,"w")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fpt.write(TextArea.get(1.0,END))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fpt.close()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find():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global string_count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find = simpledialog.askstring("Find String", "Enter String :")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textarea1 = str(TextArea.get(1.0,END))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string_count =  textarea1.count(find)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messagebox.showinfo("String Found","The Number of string is : " + str(string_count))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find_replace():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find = simpledialog.askstring("Find String", "Enter String :")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replace = simpledialog.askstring("Replace String", "Enter String :")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textarea1 = str(TextArea.get(1.0,END))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NEW = textarea1.replace(find,replace)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#Content Overwriting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TextArea.delete(1.0,END)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TextArea.insert(1.0,NEW)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messagebox.showinfo("String Found","Replace Done!!!")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cut():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TextArea.event_generate('&lt;Control-x&gt;')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copy():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TextArea.event_generate('&lt;Control-c&gt;')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paste():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TextArea.event_generate('&lt;Control-v&gt;')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selectALL():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TextArea.event_generate('&lt;Control-a&gt;')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lastRenderedPageBreak/>
        <w:t>def about():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message = "Developed By: Soujatya Bhattacharya\n Version : 1.0"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messagebox.showinfo("About",message)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    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undo():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TextArea.delete(1.0,END)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TextArea.insert(1.0,copied_data)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def key(event):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global back_counter,copied_data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if event.keysym == 'space':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if(back_counter &gt; 0):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copied_data = TextArea.get(1.0,END)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back_counter = 0    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else: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back_counter += 1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       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menubar = Menu(top)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#File Submenu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 = Menu(menubar)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File.add_command(label = "New",command = new)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File.add_command(label = "Open",command = openf)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File.add_command(label = "Save",command = save)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File.add_separator()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File.add_command(label = "Exit", command = ex)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menubar.add_cascade(label="File", menu=File)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#Edit Submenu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 = Menu(menubar)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"Cut",command = cut)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"Copy",command = copy)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"Paste",command = paste)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"Undo",command = undo)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Edit.add_separator()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"Find",command = find)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"Find &amp; Replace",command = find_replace)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Edit.add_command(label = "Select All",command = selectALL)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 xml:space="preserve">menubar.add_cascade(label="Edit", menu=Edit) 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#Others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Help = Menu(menubar)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Help.add_command(label="About",command=about)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menubar.add_cascade(label="About", menu=Help)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top.config(menu = menubar)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#Scrollbar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Scroll = Scrollbar(TextArea)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lastRenderedPageBreak/>
        <w:t>Scroll.pack(side=RIGHT,  fill=Y)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Scroll.config(command=TextArea.yview)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TextArea.config(yscrollcommand=Scroll.set)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#Evet call</w:t>
      </w:r>
    </w:p>
    <w:p w:rsidR="00B254BE" w:rsidRPr="00B254BE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top.bind_all('&lt;Key&gt;', key)</w:t>
      </w:r>
    </w:p>
    <w:p w:rsidR="006907E7" w:rsidRDefault="00B254BE" w:rsidP="00B254BE">
      <w:pPr>
        <w:spacing w:after="0"/>
        <w:rPr>
          <w:b/>
          <w:bCs/>
          <w:sz w:val="20"/>
          <w:szCs w:val="20"/>
        </w:rPr>
      </w:pPr>
      <w:r w:rsidRPr="00B254BE">
        <w:rPr>
          <w:b/>
          <w:bCs/>
          <w:sz w:val="20"/>
          <w:szCs w:val="20"/>
        </w:rPr>
        <w:t>top.mainloop()</w:t>
      </w:r>
    </w:p>
    <w:p w:rsidR="00B254BE" w:rsidRDefault="00B254BE" w:rsidP="00B254BE">
      <w:pPr>
        <w:spacing w:after="0"/>
        <w:rPr>
          <w:b/>
          <w:bCs/>
          <w:sz w:val="20"/>
          <w:szCs w:val="20"/>
        </w:rPr>
      </w:pPr>
    </w:p>
    <w:p w:rsidR="00CE3CE5" w:rsidRDefault="00CE3CE5" w:rsidP="00CE3CE5">
      <w:pPr>
        <w:tabs>
          <w:tab w:val="left" w:pos="426"/>
        </w:tabs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 Snippets:</w:t>
      </w:r>
    </w:p>
    <w:p w:rsidR="00B254BE" w:rsidRDefault="00CE3CE5" w:rsidP="00CE3CE5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257175</wp:posOffset>
            </wp:positionV>
            <wp:extent cx="5155565" cy="3096260"/>
            <wp:effectExtent l="19050" t="19050" r="26035" b="27940"/>
            <wp:wrapSquare wrapText="bothSides"/>
            <wp:docPr id="18" name="Picture 17" descr="Note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09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254BE" w:rsidRDefault="00B254BE" w:rsidP="00A55F76">
      <w:pPr>
        <w:spacing w:after="0"/>
        <w:rPr>
          <w:b/>
          <w:bCs/>
          <w:sz w:val="20"/>
          <w:szCs w:val="20"/>
        </w:rPr>
      </w:pPr>
    </w:p>
    <w:p w:rsidR="009B458C" w:rsidRDefault="009B458C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3391535</wp:posOffset>
            </wp:positionV>
            <wp:extent cx="5479415" cy="2888615"/>
            <wp:effectExtent l="19050" t="19050" r="26035" b="26035"/>
            <wp:wrapSquare wrapText="bothSides"/>
            <wp:docPr id="19" name="Picture 18" descr="Notep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8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br w:type="page"/>
      </w: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69215</wp:posOffset>
            </wp:positionV>
            <wp:extent cx="5360670" cy="2875280"/>
            <wp:effectExtent l="19050" t="19050" r="11430" b="20320"/>
            <wp:wrapSquare wrapText="bothSides"/>
            <wp:docPr id="20" name="Picture 19" descr="Notep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87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</w:pPr>
    </w:p>
    <w:p w:rsidR="00204BD3" w:rsidRDefault="00204BD3" w:rsidP="00A55F76">
      <w:pPr>
        <w:spacing w:after="0"/>
        <w:rPr>
          <w:b/>
          <w:bCs/>
          <w:sz w:val="20"/>
          <w:szCs w:val="20"/>
        </w:rPr>
        <w:sectPr w:rsidR="00204BD3" w:rsidSect="00D87DE0">
          <w:pgSz w:w="12240" w:h="15840"/>
          <w:pgMar w:top="1440" w:right="1080" w:bottom="1440" w:left="1080" w:header="576" w:footer="432" w:gutter="0"/>
          <w:pgNumType w:start="0"/>
          <w:cols w:space="720"/>
          <w:titlePg/>
          <w:docGrid w:linePitch="360"/>
        </w:sectPr>
      </w:pPr>
    </w:p>
    <w:p w:rsidR="00B51767" w:rsidRDefault="00B51767" w:rsidP="00B51767">
      <w:pPr>
        <w:pStyle w:val="Default"/>
        <w:rPr>
          <w:b/>
          <w:bCs/>
          <w:sz w:val="32"/>
          <w:szCs w:val="28"/>
        </w:rPr>
      </w:pPr>
    </w:p>
    <w:p w:rsidR="00B51767" w:rsidRDefault="00B51767" w:rsidP="00B51767">
      <w:pPr>
        <w:pStyle w:val="Default"/>
        <w:rPr>
          <w:b/>
          <w:bCs/>
          <w:sz w:val="32"/>
          <w:szCs w:val="28"/>
        </w:rPr>
      </w:pPr>
    </w:p>
    <w:p w:rsidR="00B51767" w:rsidRDefault="00B51767" w:rsidP="00B51767">
      <w:pPr>
        <w:pStyle w:val="Default"/>
        <w:rPr>
          <w:b/>
          <w:bCs/>
          <w:sz w:val="32"/>
          <w:szCs w:val="28"/>
        </w:rPr>
      </w:pPr>
    </w:p>
    <w:p w:rsidR="00B51767" w:rsidRDefault="00B51767" w:rsidP="00B51767">
      <w:pPr>
        <w:pStyle w:val="Default"/>
        <w:rPr>
          <w:b/>
          <w:bCs/>
          <w:sz w:val="32"/>
          <w:szCs w:val="28"/>
        </w:rPr>
      </w:pPr>
    </w:p>
    <w:p w:rsidR="00B51767" w:rsidRDefault="00B51767" w:rsidP="00B51767">
      <w:pPr>
        <w:pStyle w:val="Default"/>
        <w:rPr>
          <w:b/>
          <w:bCs/>
          <w:sz w:val="32"/>
          <w:szCs w:val="28"/>
        </w:rPr>
      </w:pPr>
    </w:p>
    <w:p w:rsidR="00B51767" w:rsidRPr="008B2D99" w:rsidRDefault="00B51767" w:rsidP="00B51767">
      <w:pPr>
        <w:pStyle w:val="Default"/>
      </w:pPr>
      <w:r w:rsidRPr="00066732">
        <w:rPr>
          <w:b/>
          <w:bCs/>
          <w:sz w:val="32"/>
          <w:szCs w:val="28"/>
        </w:rPr>
        <w:t>Project Title:</w:t>
      </w:r>
      <w:r>
        <w:rPr>
          <w:b/>
          <w:bCs/>
          <w:sz w:val="32"/>
          <w:szCs w:val="28"/>
        </w:rPr>
        <w:t xml:space="preserve">  </w:t>
      </w:r>
      <w:r>
        <w:t xml:space="preserve"> </w:t>
      </w:r>
      <w:r w:rsidR="0083571D" w:rsidRPr="00BE023F">
        <w:rPr>
          <w:b/>
          <w:bCs/>
          <w:sz w:val="32"/>
          <w:szCs w:val="32"/>
        </w:rPr>
        <w:t>Form Application</w:t>
      </w:r>
    </w:p>
    <w:p w:rsidR="00B51767" w:rsidRDefault="00B51767" w:rsidP="00B51767">
      <w:pPr>
        <w:rPr>
          <w:b/>
          <w:bCs/>
          <w:sz w:val="32"/>
          <w:szCs w:val="28"/>
        </w:rPr>
      </w:pPr>
    </w:p>
    <w:p w:rsidR="00B51767" w:rsidRDefault="00B51767" w:rsidP="00B5176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Software Requirements: Python </w:t>
      </w:r>
      <w:r w:rsidRPr="006907E7">
        <w:rPr>
          <w:b/>
          <w:bCs/>
          <w:sz w:val="32"/>
          <w:szCs w:val="28"/>
        </w:rPr>
        <w:t>3.7.6</w:t>
      </w:r>
      <w:r>
        <w:rPr>
          <w:b/>
          <w:bCs/>
          <w:sz w:val="32"/>
          <w:szCs w:val="28"/>
        </w:rPr>
        <w:t>, Spider IDE</w:t>
      </w:r>
    </w:p>
    <w:p w:rsidR="00B51767" w:rsidRDefault="00B51767" w:rsidP="00B51767">
      <w:pPr>
        <w:rPr>
          <w:b/>
          <w:bCs/>
          <w:sz w:val="32"/>
          <w:szCs w:val="28"/>
        </w:rPr>
      </w:pPr>
    </w:p>
    <w:p w:rsidR="00B51767" w:rsidRDefault="00B51767" w:rsidP="00B5176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Short description of the project:</w:t>
      </w:r>
    </w:p>
    <w:p w:rsidR="009F7799" w:rsidRDefault="00B51767" w:rsidP="00B5176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This application </w:t>
      </w:r>
      <w:r w:rsidR="00465FCC">
        <w:rPr>
          <w:rFonts w:ascii="Arial" w:hAnsi="Arial" w:cs="Arial"/>
          <w:color w:val="4D5156"/>
          <w:sz w:val="21"/>
          <w:szCs w:val="21"/>
          <w:shd w:val="clear" w:color="auto" w:fill="FFFFFF"/>
        </w:rPr>
        <w:t>a simple API of file s</w:t>
      </w:r>
      <w:r w:rsidR="00B27936">
        <w:rPr>
          <w:rFonts w:ascii="Arial" w:hAnsi="Arial" w:cs="Arial"/>
          <w:color w:val="4D5156"/>
          <w:sz w:val="21"/>
          <w:szCs w:val="21"/>
          <w:shd w:val="clear" w:color="auto" w:fill="FFFFFF"/>
        </w:rPr>
        <w:t>ystem. It takes some input through some text boxes and save those inputs into a file.</w:t>
      </w:r>
      <w:r w:rsidR="009F779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This API divided into a 3 parts:- </w:t>
      </w:r>
    </w:p>
    <w:p w:rsidR="009F7799" w:rsidRDefault="009F7799" w:rsidP="009F7799">
      <w:pPr>
        <w:pStyle w:val="ListParagraph"/>
        <w:numPr>
          <w:ilvl w:val="0"/>
          <w:numId w:val="11"/>
        </w:num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Signup</w:t>
      </w:r>
      <w:r w:rsidR="00DE215C">
        <w:rPr>
          <w:rFonts w:ascii="Arial" w:hAnsi="Arial" w:cs="Arial"/>
          <w:color w:val="4D5156"/>
          <w:szCs w:val="21"/>
          <w:shd w:val="clear" w:color="auto" w:fill="FFFFFF"/>
        </w:rPr>
        <w:t>.py</w:t>
      </w:r>
    </w:p>
    <w:p w:rsidR="009F7799" w:rsidRDefault="009F7799" w:rsidP="009F7799">
      <w:pPr>
        <w:pStyle w:val="ListParagraph"/>
        <w:numPr>
          <w:ilvl w:val="0"/>
          <w:numId w:val="11"/>
        </w:num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Sign in</w:t>
      </w:r>
      <w:r w:rsidR="00DE215C">
        <w:rPr>
          <w:rFonts w:ascii="Arial" w:hAnsi="Arial" w:cs="Arial"/>
          <w:color w:val="4D5156"/>
          <w:szCs w:val="21"/>
          <w:shd w:val="clear" w:color="auto" w:fill="FFFFFF"/>
        </w:rPr>
        <w:t>.py</w:t>
      </w:r>
    </w:p>
    <w:p w:rsidR="009F7799" w:rsidRPr="009F7799" w:rsidRDefault="009F7799" w:rsidP="009F7799">
      <w:pPr>
        <w:pStyle w:val="ListParagraph"/>
        <w:numPr>
          <w:ilvl w:val="0"/>
          <w:numId w:val="11"/>
        </w:num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User_details.py</w:t>
      </w:r>
    </w:p>
    <w:p w:rsidR="00B27936" w:rsidRDefault="00B27936" w:rsidP="00B5176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FC3E2B" w:rsidRDefault="00FC3E2B" w:rsidP="00A55F76">
      <w:pPr>
        <w:spacing w:after="0"/>
        <w:rPr>
          <w:b/>
          <w:bCs/>
          <w:sz w:val="20"/>
          <w:szCs w:val="20"/>
        </w:rPr>
      </w:pPr>
    </w:p>
    <w:p w:rsidR="00580F6F" w:rsidRDefault="00580F6F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580F6F" w:rsidRDefault="00DA330F" w:rsidP="00A55F76">
      <w:pPr>
        <w:spacing w:after="0"/>
        <w:rPr>
          <w:b/>
          <w:bCs/>
          <w:sz w:val="36"/>
          <w:szCs w:val="20"/>
        </w:rPr>
      </w:pPr>
      <w:r w:rsidRPr="00C131B0">
        <w:rPr>
          <w:b/>
          <w:bCs/>
          <w:sz w:val="36"/>
          <w:szCs w:val="20"/>
        </w:rPr>
        <w:lastRenderedPageBreak/>
        <w:t xml:space="preserve">Code </w:t>
      </w:r>
      <w:r w:rsidR="00C131B0" w:rsidRPr="00C131B0">
        <w:rPr>
          <w:b/>
          <w:bCs/>
          <w:sz w:val="36"/>
          <w:szCs w:val="20"/>
        </w:rPr>
        <w:t>for</w:t>
      </w:r>
      <w:r w:rsidRPr="00C131B0">
        <w:rPr>
          <w:b/>
          <w:bCs/>
          <w:sz w:val="36"/>
          <w:szCs w:val="20"/>
        </w:rPr>
        <w:t xml:space="preserve"> Signup.py</w:t>
      </w:r>
    </w:p>
    <w:p w:rsidR="00C131B0" w:rsidRDefault="00C131B0" w:rsidP="00A55F76">
      <w:pPr>
        <w:spacing w:after="0"/>
        <w:rPr>
          <w:b/>
          <w:bCs/>
          <w:sz w:val="36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# -*- coding: utf-8 -*-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"""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Created on Sun Jul 19 09:34:45 2020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@author: Sourick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"""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from tkinter import *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import smtplib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import random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from tkinter import messagebox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server = True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OTP = 0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top = Tk()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top.geometry("355x400")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top.resizable(0,0)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top.title("Signup")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top.config(bg = "yellow")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def reset():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text1.delete(0,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text2.delete(0,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text3.delete(0,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text4.delete(0,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email.delete(0,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password.delete(0,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confirm_password.delete(0,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otp.delete(0,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def sendmail():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global OTP,server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OTP = random.randint(100000, 999999)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server=smtplib.SMTP_SSL('smtp.gmail.com',465)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server.login("Admin@mail.com","admin")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OTP = str(OTP)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mail = email.get()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server.sendmail("Admin@mail.com",mail,OTP)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messagebox.showinfo("Sending Successful","OTP has send to your email")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lastRenderedPageBreak/>
        <w:t>def save():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global otp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fpt = open("record.txt","a")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name = text1.get()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address = text2.get()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phone_number = text3.get()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dob =  text4.get()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mail = email.get()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password1 = password.get()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conf_password1 = confirm_password.get()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otp_new = otp.get()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if ((len(name) &gt; 0)  and (len(phone_number) &gt; 0) and (len(dob) &gt; 0) and (len(mail) &gt; 0) and (len(password1) &gt; 0) and (len(conf_password1) &gt; 0) and (len(otp_new) &gt; 0)):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if password1 == conf_password1: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if OTP == otp_new: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    details = name + ' ' + address + ' ' + str(phone_number) + ' ' + dob + ' ' + str (mail) + ' ' + str(conf_password1) + ' ' +'\n'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    fpt.write(details)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    fpt.close()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    messagebox.showinfo("Conglatunation","Your account has been created")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else: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    messagebox.showerror("Failure","OTP has not mathched. Press Send OTP button and try again")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    otp.config(text = " ") 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else: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    messagebox.showerror("Failure","Your account has been created")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else: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messagebox.showerror("Failure","Textboxes are empty")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  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text1.delete(0,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text2.delete(0,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text3.delete(0,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text4.delete(0,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email.delete(0,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password.delete(0,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confirm_password.delete(0,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otp.delete(0, END)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 xml:space="preserve">    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label1 = Label(top,text = "Enter Your full Name : ",bg = "yellow").place(x = 5, y = 20)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text1 = Entry(top,width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text1.place(x = 160, y = 20)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label2 = Label(top,text = "Enter Address: ",bg = "yellow").place(x = 17, y = 60)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lastRenderedPageBreak/>
        <w:t>text2 = Entry(top,width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text2.place(x = 160, y = 60)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label3 = Label(top,text = "Phone Number : ",bg = "yellow").place(x = 17, y = 100)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text3 = Entry(top,width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text3.place(x = 160, y = 100)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label4 = Label(top,text = "Enter DOB (dd/mm/yyyy): ",bg = "yellow").place(x = 5, y = 140)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text4 = Entry(top,width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text4.place(x = 160, y = 140)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label5 = Label(top,text = "Email ID: ",bg = "yellow").place(x = 30, y = 180)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email = Entry(top)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email.place(x = 160, y = 180)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send_otp = Button(text = "Send OTP",command = sendmail).place(x = 290, y = 180)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label6 = Label(top,text = "Enter Password ",bg = "yellow").place(x = 17, y = 220)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password = Entry(top,show = "*",width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password.place(x = 160, y = 220)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label7 = Label(top,text = "Enter confirm password: ",bg = "yellow").place(x = 5, y = 260)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confirm_password = Entry(top,show = "*",width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confirm_password.place(x = 160, y = 260)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label7 = Label(top,text = "Enter confirm OTP",bg = "yellow").place(x = 5, y = 300)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otp = Entry(top,width = "30")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otp.place(x = 160, y = 300)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submit = Button(text = "Submit",bg = "green",fg = "white",width = "15",command = save).place(x = 60, y = 340)</w:t>
      </w:r>
    </w:p>
    <w:p w:rsid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reset = Button(text = "Reset",bg = "red",fg = "white",width = "15", command = reset).place(x = 180, y = 340)</w:t>
      </w: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</w:p>
    <w:p w:rsidR="000379A5" w:rsidRPr="000379A5" w:rsidRDefault="000379A5" w:rsidP="000379A5">
      <w:pPr>
        <w:spacing w:after="0"/>
        <w:rPr>
          <w:bCs/>
          <w:sz w:val="24"/>
          <w:szCs w:val="20"/>
        </w:rPr>
      </w:pPr>
      <w:r w:rsidRPr="000379A5">
        <w:rPr>
          <w:bCs/>
          <w:sz w:val="24"/>
          <w:szCs w:val="20"/>
        </w:rPr>
        <w:t>top.mainloop()</w:t>
      </w:r>
    </w:p>
    <w:p w:rsidR="00835E5C" w:rsidRDefault="00835E5C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/>
          <w:bCs/>
          <w:sz w:val="36"/>
          <w:szCs w:val="20"/>
        </w:rPr>
      </w:pPr>
      <w:r w:rsidRPr="00C131B0">
        <w:rPr>
          <w:b/>
          <w:bCs/>
          <w:sz w:val="36"/>
          <w:szCs w:val="20"/>
        </w:rPr>
        <w:lastRenderedPageBreak/>
        <w:t>Code for Sign</w:t>
      </w:r>
      <w:r w:rsidR="00F14ED8">
        <w:rPr>
          <w:b/>
          <w:bCs/>
          <w:sz w:val="36"/>
          <w:szCs w:val="20"/>
        </w:rPr>
        <w:t>in</w:t>
      </w:r>
      <w:r w:rsidRPr="00C131B0">
        <w:rPr>
          <w:b/>
          <w:bCs/>
          <w:sz w:val="36"/>
          <w:szCs w:val="20"/>
        </w:rPr>
        <w:t>.py</w:t>
      </w: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# -*- coding: utf-8 -*-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"""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Created on Sun Jul 19 12:45:38 2020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@author: Sourick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"""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from tkinter import *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from tkinter import messagebox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top = Tk()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top.geometry("230x160")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top.resizable(0,0)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top.title("Signin")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top.config(bg = "cyan")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a = ' '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flag1 = 0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fpt = ''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def opn():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global fpt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fpt = open("record.txt","r")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def reset():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email.delete(0, END)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password.delete(0, END)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def check(a):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global new_list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new_list = list(a.split(' '))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email_check = new_list.count(email.get())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password_check = new_list.count(password.get())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if email_check &gt; 0 and password_check &gt; 0: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return True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else: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return False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def add():  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opn()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global fpt,flag1,new_list,a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for line in fpt: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lastRenderedPageBreak/>
        <w:t xml:space="preserve">        a = line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flag = check(a)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if flag == True: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   flag1 = 1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   break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if flag1 == 1: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messagebox.showinfo("Conglatunation","Welcome to our portal")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messagebox.showinfo("Information","Please goto the user_details application")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file = open("about.txt","w")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file.write(a)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file.close()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top.destroy()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else: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messagebox.showerror("Failure","Password or Email has not matched")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password.delete(0, END)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fpt.close()   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        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 xml:space="preserve">    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label1 = Label(top,text = "Email ID : ",bg = "cyan").place(x = 20, y = 20)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email = Entry(top)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email.place(x = 84, y = 20)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label2 = Label(top,text = "Password: ",bg = "cyan").place(x = 20, y = 60)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password = Entry(top,show = "*")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password.place(x = 84, y = 60)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submit = Button(text = "Submit",bg = "green",fg = "white",width = "8",command = add).place(x = 40, y = 100)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reset = Button(text = "Reset",bg = "red",fg = "white",width = "8",command = reset).place(x = 120, y = 100)</w:t>
      </w:r>
    </w:p>
    <w:p w:rsidR="00223966" w:rsidRPr="00223966" w:rsidRDefault="00223966" w:rsidP="00223966">
      <w:pPr>
        <w:spacing w:after="0"/>
        <w:rPr>
          <w:bCs/>
          <w:sz w:val="24"/>
          <w:szCs w:val="20"/>
        </w:rPr>
      </w:pPr>
    </w:p>
    <w:p w:rsidR="000379A5" w:rsidRDefault="00223966" w:rsidP="00223966">
      <w:pPr>
        <w:spacing w:after="0"/>
        <w:rPr>
          <w:bCs/>
          <w:sz w:val="24"/>
          <w:szCs w:val="20"/>
        </w:rPr>
      </w:pPr>
      <w:r w:rsidRPr="00223966">
        <w:rPr>
          <w:bCs/>
          <w:sz w:val="24"/>
          <w:szCs w:val="20"/>
        </w:rPr>
        <w:t>top.mainloop()</w:t>
      </w: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3502AA" w:rsidRDefault="00223966" w:rsidP="00223966">
      <w:pPr>
        <w:spacing w:after="0"/>
        <w:rPr>
          <w:b/>
          <w:bCs/>
          <w:sz w:val="36"/>
          <w:szCs w:val="20"/>
        </w:rPr>
      </w:pPr>
      <w:r w:rsidRPr="00C131B0">
        <w:rPr>
          <w:b/>
          <w:bCs/>
          <w:sz w:val="36"/>
          <w:szCs w:val="20"/>
        </w:rPr>
        <w:lastRenderedPageBreak/>
        <w:t xml:space="preserve">Code for </w:t>
      </w:r>
      <w:r w:rsidR="00052FB9" w:rsidRPr="00052FB9">
        <w:rPr>
          <w:b/>
          <w:bCs/>
          <w:sz w:val="36"/>
          <w:szCs w:val="20"/>
        </w:rPr>
        <w:t>User_details</w:t>
      </w:r>
      <w:r w:rsidRPr="00C131B0">
        <w:rPr>
          <w:b/>
          <w:bCs/>
          <w:sz w:val="36"/>
          <w:szCs w:val="20"/>
        </w:rPr>
        <w:t>.py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# -*- coding: utf-8 -*-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"""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Created on Mon Jul 20 10:01:21 2020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@author: Sourick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"""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from tkinter import *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top = Tk()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top.geometry("240x200")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top.title("User Details")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top.resizable(0,0)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top.config(bg = "pink")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def gapping(n):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name = ''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for i in range(0,len(n)):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    if n[i] &gt;= 'A' and n[i] &lt;= 'Z' and i != 0 :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        name += ' ' + n[i]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    else: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        name += n[i]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return name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def display():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fpt = open("about.txt","r")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new_string = str(fpt.read())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new_list = list(new_string.split(' '))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name = "Name : " + gapping(new_list[0])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var1.set(name)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address = "Address : " + gapping(new_list[1])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var2.set(address)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phone = "Phone Number : " + gapping(new_list[2])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var3.set(phone)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date = "DOB : " + gapping(new_list[3])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var4.set(date)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email = "Email : " + gapping(new_list[4])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 xml:space="preserve">    var5.set(email)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var1 = StringVar()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lastRenderedPageBreak/>
        <w:t>var2 = StringVar()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var3 = StringVar()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var4 = StringVar()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var5 = StringVar()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label1 = Label(top,text = "", textvariable=var1, bg = "pink").place(x = 25, y = 20)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label2 = Label(top,text = "",textvariable=var2,bg = "pink").place(x = 25, y = 50)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label3 = Label(top,text = "",textvariable=var3,bg = "pink").place(x = 25, y = 80)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label3 = Label(top,text = "",textvariable=var4,bg = "pink").place(x = 25, y = 110)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label3 = Label(top,text = "",textvariable=var5,bg = "pink").place(x = 25, y = 140)</w:t>
      </w: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</w:p>
    <w:p w:rsidR="003A5586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display()</w:t>
      </w:r>
    </w:p>
    <w:p w:rsidR="003502AA" w:rsidRPr="003A5586" w:rsidRDefault="003A5586" w:rsidP="003A5586">
      <w:pPr>
        <w:spacing w:after="0"/>
        <w:rPr>
          <w:bCs/>
          <w:sz w:val="24"/>
          <w:szCs w:val="20"/>
        </w:rPr>
      </w:pPr>
      <w:r w:rsidRPr="003A5586">
        <w:rPr>
          <w:bCs/>
          <w:sz w:val="24"/>
          <w:szCs w:val="20"/>
        </w:rPr>
        <w:t>top.mainloop()</w:t>
      </w: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3D7DA0" w:rsidRDefault="003D7DA0" w:rsidP="003D7DA0">
      <w:pPr>
        <w:tabs>
          <w:tab w:val="left" w:pos="426"/>
        </w:tabs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 Snippets:</w:t>
      </w:r>
    </w:p>
    <w:p w:rsidR="003D7DA0" w:rsidRDefault="003D7DA0" w:rsidP="003D7DA0">
      <w:pPr>
        <w:tabs>
          <w:tab w:val="left" w:pos="426"/>
        </w:tabs>
        <w:spacing w:after="0"/>
        <w:rPr>
          <w:b/>
          <w:bCs/>
          <w:sz w:val="32"/>
          <w:szCs w:val="28"/>
        </w:rPr>
      </w:pPr>
    </w:p>
    <w:p w:rsidR="003D7DA0" w:rsidRDefault="00E66FBD" w:rsidP="003D7DA0">
      <w:pPr>
        <w:tabs>
          <w:tab w:val="left" w:pos="426"/>
        </w:tabs>
        <w:spacing w:after="0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161925</wp:posOffset>
            </wp:positionV>
            <wp:extent cx="5697855" cy="2702560"/>
            <wp:effectExtent l="19050" t="19050" r="17145" b="21590"/>
            <wp:wrapSquare wrapText="bothSides"/>
            <wp:docPr id="21" name="Picture 20" descr="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70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A5586" w:rsidRDefault="003A5586" w:rsidP="000379A5">
      <w:pPr>
        <w:spacing w:after="0"/>
        <w:rPr>
          <w:bCs/>
          <w:sz w:val="24"/>
          <w:szCs w:val="20"/>
        </w:rPr>
      </w:pPr>
    </w:p>
    <w:p w:rsidR="00223966" w:rsidRDefault="00223966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0379A5" w:rsidRDefault="000379A5" w:rsidP="000379A5">
      <w:pPr>
        <w:spacing w:after="0"/>
        <w:rPr>
          <w:bCs/>
          <w:sz w:val="24"/>
          <w:szCs w:val="20"/>
        </w:rPr>
      </w:pPr>
    </w:p>
    <w:p w:rsidR="00E66FBD" w:rsidRDefault="00E66FBD" w:rsidP="000379A5">
      <w:pPr>
        <w:spacing w:after="0"/>
        <w:rPr>
          <w:bCs/>
          <w:sz w:val="24"/>
          <w:szCs w:val="20"/>
        </w:rPr>
      </w:pPr>
    </w:p>
    <w:p w:rsidR="00E66FBD" w:rsidRPr="00E66FBD" w:rsidRDefault="00E66FBD" w:rsidP="00E66FBD">
      <w:pPr>
        <w:rPr>
          <w:sz w:val="24"/>
          <w:szCs w:val="20"/>
        </w:rPr>
      </w:pPr>
    </w:p>
    <w:p w:rsidR="00E66FBD" w:rsidRPr="00E66FBD" w:rsidRDefault="00E66FBD" w:rsidP="00E66FBD">
      <w:pPr>
        <w:rPr>
          <w:sz w:val="24"/>
          <w:szCs w:val="20"/>
        </w:rPr>
      </w:pPr>
    </w:p>
    <w:p w:rsidR="00E66FBD" w:rsidRPr="00E66FBD" w:rsidRDefault="00E66FBD" w:rsidP="00E66FBD">
      <w:pPr>
        <w:rPr>
          <w:sz w:val="24"/>
          <w:szCs w:val="20"/>
        </w:rPr>
      </w:pPr>
    </w:p>
    <w:p w:rsidR="00E66FBD" w:rsidRDefault="00E91723" w:rsidP="00E66FBD">
      <w:pPr>
        <w:rPr>
          <w:sz w:val="24"/>
          <w:szCs w:val="20"/>
        </w:rPr>
      </w:pPr>
      <w:r>
        <w:rPr>
          <w:noProof/>
          <w:sz w:val="24"/>
          <w:szCs w:val="20"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840105</wp:posOffset>
            </wp:positionH>
            <wp:positionV relativeFrom="paragraph">
              <wp:posOffset>255905</wp:posOffset>
            </wp:positionV>
            <wp:extent cx="4978400" cy="2681605"/>
            <wp:effectExtent l="19050" t="19050" r="12700" b="23495"/>
            <wp:wrapSquare wrapText="bothSides"/>
            <wp:docPr id="22" name="Picture 21" descr="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8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91723" w:rsidRDefault="00E91723">
      <w:pPr>
        <w:spacing w:after="20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E91723" w:rsidRDefault="00E91723" w:rsidP="00E66FBD">
      <w:pPr>
        <w:jc w:val="center"/>
        <w:rPr>
          <w:sz w:val="24"/>
          <w:szCs w:val="20"/>
        </w:rPr>
      </w:pPr>
      <w:r>
        <w:rPr>
          <w:noProof/>
          <w:sz w:val="24"/>
          <w:szCs w:val="20"/>
          <w:lang w:val="en-IN"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229870</wp:posOffset>
            </wp:positionV>
            <wp:extent cx="5748655" cy="2481580"/>
            <wp:effectExtent l="19050" t="19050" r="23495" b="13970"/>
            <wp:wrapSquare wrapText="bothSides"/>
            <wp:docPr id="23" name="Picture 22" descr="fo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48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91723" w:rsidRDefault="00E91723" w:rsidP="00E66FBD">
      <w:pPr>
        <w:jc w:val="center"/>
        <w:rPr>
          <w:sz w:val="24"/>
          <w:szCs w:val="20"/>
        </w:rPr>
      </w:pPr>
    </w:p>
    <w:p w:rsidR="000379A5" w:rsidRPr="00E66FBD" w:rsidRDefault="000379A5" w:rsidP="00E66FBD">
      <w:pPr>
        <w:jc w:val="center"/>
        <w:rPr>
          <w:sz w:val="24"/>
          <w:szCs w:val="20"/>
        </w:rPr>
      </w:pPr>
    </w:p>
    <w:sectPr w:rsidR="000379A5" w:rsidRPr="00E66FBD" w:rsidSect="00D87DE0"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03E" w:rsidRDefault="001C703E">
      <w:pPr>
        <w:spacing w:after="0"/>
      </w:pPr>
      <w:r>
        <w:separator/>
      </w:r>
    </w:p>
  </w:endnote>
  <w:endnote w:type="continuationSeparator" w:id="1">
    <w:p w:rsidR="001C703E" w:rsidRDefault="001C70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D10" w:rsidRDefault="00172D10">
    <w:pPr>
      <w:jc w:val="right"/>
    </w:pPr>
  </w:p>
  <w:p w:rsidR="00172D10" w:rsidRDefault="00D87DE0" w:rsidP="009823B0">
    <w:pPr>
      <w:jc w:val="right"/>
    </w:pPr>
    <w:r>
      <w:fldChar w:fldCharType="begin"/>
    </w:r>
    <w:r w:rsidR="001C62C8">
      <w:instrText xml:space="preserve"> PAGE   \* MERGEFORMAT </w:instrText>
    </w:r>
    <w:r>
      <w:fldChar w:fldCharType="separate"/>
    </w:r>
    <w:r w:rsidR="001C62C8">
      <w:rPr>
        <w:noProof/>
      </w:rPr>
      <w:t>2</w:t>
    </w:r>
    <w:r>
      <w:rPr>
        <w:noProof/>
      </w:rPr>
      <w:fldChar w:fldCharType="end"/>
    </w:r>
    <w:r w:rsidR="001C62C8">
      <w:rPr>
        <w:color w:val="9BBB59" w:themeColor="accent3"/>
      </w:rPr>
      <w:sym w:font="Wingdings 2" w:char="F097"/>
    </w:r>
  </w:p>
  <w:p w:rsidR="00172D10" w:rsidRDefault="00172D1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4F81BD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20C" w:rsidRPr="005D120C" w:rsidRDefault="00D87DE0">
        <w:pPr>
          <w:pStyle w:val="Footer"/>
          <w:jc w:val="center"/>
          <w:rPr>
            <w:color w:val="4F81BD" w:themeColor="accent1"/>
          </w:rPr>
        </w:pPr>
        <w:r w:rsidRPr="005D120C">
          <w:rPr>
            <w:color w:val="4F81BD" w:themeColor="accent1"/>
          </w:rPr>
          <w:fldChar w:fldCharType="begin"/>
        </w:r>
        <w:r w:rsidR="005D120C" w:rsidRPr="005D120C">
          <w:rPr>
            <w:color w:val="4F81BD" w:themeColor="accent1"/>
          </w:rPr>
          <w:instrText xml:space="preserve"> PAGE   \* MERGEFORMAT </w:instrText>
        </w:r>
        <w:r w:rsidRPr="005D120C">
          <w:rPr>
            <w:color w:val="4F81BD" w:themeColor="accent1"/>
          </w:rPr>
          <w:fldChar w:fldCharType="separate"/>
        </w:r>
        <w:r w:rsidR="00D343B7">
          <w:rPr>
            <w:noProof/>
            <w:color w:val="4F81BD" w:themeColor="accent1"/>
          </w:rPr>
          <w:t>1</w:t>
        </w:r>
        <w:r w:rsidRPr="005D120C">
          <w:rPr>
            <w:noProof/>
            <w:color w:val="4F81BD" w:themeColor="accent1"/>
          </w:rPr>
          <w:fldChar w:fldCharType="end"/>
        </w:r>
      </w:p>
    </w:sdtContent>
  </w:sdt>
  <w:p w:rsidR="00172D10" w:rsidRDefault="00172D10" w:rsidP="005D120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03" w:rsidRDefault="00D87DE0">
    <w:pPr>
      <w:pStyle w:val="Footer"/>
    </w:pPr>
    <w:r w:rsidRPr="00D87DE0">
      <w:rPr>
        <w:noProof/>
      </w:rPr>
      <w:pict>
        <v:group id="Group 17" o:spid="_x0000_s4097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2" o:spid="_x0000_s4100" type="#_x0000_t75" alt="Hexagon 2" style="position:absolute;top:1900;width:27717;height:32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">
            <v:imagedata r:id="rId1" o:title="Hexagon 2"/>
          </v:shape>
          <v:shape id="Graphic 29" o:spid="_x0000_s4099" type="#_x0000_t75" alt="Hexagon 3" style="position:absolute;left:21375;width:16478;height:190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">
            <v:imagedata r:id="rId2" o:title="Hexagon 3"/>
          </v:shape>
          <v:shape id="Graphic 30" o:spid="_x0000_s4098" type="#_x0000_t75" alt="Hexagon 1" style="position:absolute;left:25056;top:593;width:15831;height:183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">
            <v:imagedata r:id="rId3" o:title="Hexagon 1"/>
          </v:shape>
        </v:group>
      </w:pict>
    </w:r>
    <w:r w:rsidR="00094803"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03E" w:rsidRDefault="001C703E">
      <w:pPr>
        <w:spacing w:after="0"/>
      </w:pPr>
      <w:r>
        <w:separator/>
      </w:r>
    </w:p>
  </w:footnote>
  <w:footnote w:type="continuationSeparator" w:id="1">
    <w:p w:rsidR="001C703E" w:rsidRDefault="001C703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4F81BD" w:themeColor="accent1"/>
      </w:rPr>
      <w:alias w:val="Document title:"/>
      <w:tag w:val="Document title:"/>
      <w:id w:val="-1396499233"/>
      <w:placeholder>
        <w:docPart w:val="D890EDA9F8E941F6B7325EE531BA95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 w:multiLine="1"/>
    </w:sdtPr>
    <w:sdtContent>
      <w:p w:rsidR="00172D10" w:rsidRDefault="00066732">
        <w:pPr>
          <w:spacing w:after="0"/>
          <w:jc w:val="center"/>
          <w:rPr>
            <w:color w:val="EEECE1" w:themeColor="background2"/>
          </w:rPr>
        </w:pPr>
        <w:r>
          <w:rPr>
            <w:color w:val="4F81BD" w:themeColor="accent1"/>
          </w:rPr>
          <w:t>DUTTA COMPUTER ACADEMY</w:t>
        </w:r>
      </w:p>
    </w:sdtContent>
  </w:sdt>
  <w:p w:rsidR="00172D10" w:rsidRPr="005D120C" w:rsidRDefault="00172D10" w:rsidP="00E91723">
    <w:pPr>
      <w:rPr>
        <w:color w:val="1F497D" w:themeColor="text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03" w:rsidRDefault="00D87DE0">
    <w:pPr>
      <w:pStyle w:val="Header"/>
    </w:pPr>
    <w:r w:rsidRPr="00D87DE0">
      <w:rPr>
        <w:noProof/>
      </w:rPr>
      <w:pict>
        <v:group id="Group 2" o:spid="_x0000_s4101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3" o:spid="_x0000_s4105" type="#_x0000_t75" alt="Hexagon 4" style="position:absolute;left:8312;width:35319;height:40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">
            <v:imagedata r:id="rId1" o:title="Hexagon 4"/>
          </v:shape>
          <v:shape id="Graphic 4" o:spid="_x0000_s4104" type="#_x0000_t75" alt="Hexagon 2" style="position:absolute;left:3206;top:10806;width:27718;height:320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">
            <v:imagedata r:id="rId2" o:title="Hexagon 2"/>
          </v:shape>
          <v:shape id="Graphic 5" o:spid="_x0000_s4103" type="#_x0000_t75" alt="Hexagon 1" style="position:absolute;top:22563;width:15830;height:183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">
            <v:imagedata r:id="rId3" o:title="Hexagon 1"/>
          </v:shape>
          <v:shape id="Graphic 6" o:spid="_x0000_s4102" type="#_x0000_t75" alt="Hexagon 3" style="position:absolute;left:22800;top:28738;width:16478;height:190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">
            <v:imagedata r:id="rId4" o:title="Hexagon 3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0D0C92"/>
    <w:multiLevelType w:val="hybridMultilevel"/>
    <w:tmpl w:val="F5960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6732"/>
    <w:rsid w:val="00024449"/>
    <w:rsid w:val="000379A5"/>
    <w:rsid w:val="00052FB9"/>
    <w:rsid w:val="00066732"/>
    <w:rsid w:val="00094803"/>
    <w:rsid w:val="00144C8E"/>
    <w:rsid w:val="00172D10"/>
    <w:rsid w:val="001769F2"/>
    <w:rsid w:val="00194F61"/>
    <w:rsid w:val="001A2155"/>
    <w:rsid w:val="001B0F06"/>
    <w:rsid w:val="001C62C8"/>
    <w:rsid w:val="001C703E"/>
    <w:rsid w:val="001D74FA"/>
    <w:rsid w:val="00202812"/>
    <w:rsid w:val="00204BD3"/>
    <w:rsid w:val="0022327E"/>
    <w:rsid w:val="00223966"/>
    <w:rsid w:val="00260E5B"/>
    <w:rsid w:val="00270A19"/>
    <w:rsid w:val="002A2E02"/>
    <w:rsid w:val="002B6512"/>
    <w:rsid w:val="002D243B"/>
    <w:rsid w:val="002E20F4"/>
    <w:rsid w:val="00302691"/>
    <w:rsid w:val="003502AA"/>
    <w:rsid w:val="00364944"/>
    <w:rsid w:val="00374C02"/>
    <w:rsid w:val="0038009F"/>
    <w:rsid w:val="003A5586"/>
    <w:rsid w:val="003D644F"/>
    <w:rsid w:val="003D7DA0"/>
    <w:rsid w:val="00426F60"/>
    <w:rsid w:val="00447202"/>
    <w:rsid w:val="00465074"/>
    <w:rsid w:val="00465FCC"/>
    <w:rsid w:val="004905AD"/>
    <w:rsid w:val="004F53E9"/>
    <w:rsid w:val="00561054"/>
    <w:rsid w:val="005747FE"/>
    <w:rsid w:val="00580F6F"/>
    <w:rsid w:val="005D120C"/>
    <w:rsid w:val="006045D9"/>
    <w:rsid w:val="006907E7"/>
    <w:rsid w:val="00694109"/>
    <w:rsid w:val="006C4881"/>
    <w:rsid w:val="00732598"/>
    <w:rsid w:val="0075116F"/>
    <w:rsid w:val="007E0539"/>
    <w:rsid w:val="008016A6"/>
    <w:rsid w:val="00805C11"/>
    <w:rsid w:val="00814823"/>
    <w:rsid w:val="0083571D"/>
    <w:rsid w:val="00835E5C"/>
    <w:rsid w:val="00883B68"/>
    <w:rsid w:val="008A25CD"/>
    <w:rsid w:val="008B2D99"/>
    <w:rsid w:val="008D5B92"/>
    <w:rsid w:val="008F5585"/>
    <w:rsid w:val="00901939"/>
    <w:rsid w:val="0096164A"/>
    <w:rsid w:val="009823B0"/>
    <w:rsid w:val="009B458C"/>
    <w:rsid w:val="009F7799"/>
    <w:rsid w:val="00A272E4"/>
    <w:rsid w:val="00A55F76"/>
    <w:rsid w:val="00B254BE"/>
    <w:rsid w:val="00B27936"/>
    <w:rsid w:val="00B51767"/>
    <w:rsid w:val="00B76B9C"/>
    <w:rsid w:val="00B903A7"/>
    <w:rsid w:val="00BE023F"/>
    <w:rsid w:val="00BE2F1B"/>
    <w:rsid w:val="00C131B0"/>
    <w:rsid w:val="00C13B2F"/>
    <w:rsid w:val="00CD24A6"/>
    <w:rsid w:val="00CD4008"/>
    <w:rsid w:val="00CE3CE5"/>
    <w:rsid w:val="00D26E42"/>
    <w:rsid w:val="00D343B7"/>
    <w:rsid w:val="00D5416E"/>
    <w:rsid w:val="00D87DE0"/>
    <w:rsid w:val="00DA330F"/>
    <w:rsid w:val="00DB0EF4"/>
    <w:rsid w:val="00DB5A25"/>
    <w:rsid w:val="00DC2EB5"/>
    <w:rsid w:val="00DE215C"/>
    <w:rsid w:val="00E02964"/>
    <w:rsid w:val="00E35489"/>
    <w:rsid w:val="00E66FBD"/>
    <w:rsid w:val="00E91723"/>
    <w:rsid w:val="00ED6C0A"/>
    <w:rsid w:val="00F14ED8"/>
    <w:rsid w:val="00FC3E2B"/>
    <w:rsid w:val="00FD2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F81BD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17365D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17365D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E0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E0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E0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E0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E0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17365D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87D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E0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87D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7DE0"/>
  </w:style>
  <w:style w:type="paragraph" w:styleId="BalloonText">
    <w:name w:val="Balloon Text"/>
    <w:basedOn w:val="Normal"/>
    <w:link w:val="BalloonTextChar"/>
    <w:uiPriority w:val="99"/>
    <w:semiHidden/>
    <w:unhideWhenUsed/>
    <w:rsid w:val="00D87D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E0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17365D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E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E0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E0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E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E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17365D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sid w:val="00D87DE0"/>
    <w:rPr>
      <w:b/>
      <w:bCs/>
    </w:rPr>
  </w:style>
  <w:style w:type="character" w:styleId="Emphasis">
    <w:name w:val="Emphasis"/>
    <w:basedOn w:val="DefaultParagraphFont"/>
    <w:uiPriority w:val="20"/>
    <w:qFormat/>
    <w:rsid w:val="00D87DE0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D87DE0"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87DE0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87DE0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F81BD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D87DE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87DE0"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sid w:val="00D87DE0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D87DE0"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7DE0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DE0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sid w:val="00D87DE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87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7DE0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17365D" w:themeColor="text2" w:themeShade="BF"/>
      <w:spacing w:val="5"/>
      <w:kern w:val="28"/>
      <w:sz w:val="44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E36C0A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403152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customStyle="1" w:styleId="Default">
    <w:name w:val="Default"/>
    <w:rsid w:val="008B2D9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11" Type="http://schemas.openxmlformats.org/officeDocument/2006/relationships/image" Target="media/image2.svg"/><Relationship Id="rId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lak%20Dutta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90EDA9F8E941F6B7325EE531BA9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BFAB6-E330-4C26-87E8-D3B6A92ECF71}"/>
      </w:docPartPr>
      <w:docPartBody>
        <w:p w:rsidR="002E0C02" w:rsidRDefault="00540BF0">
          <w:pPr>
            <w:pStyle w:val="D890EDA9F8E941F6B7325EE531BA95C8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0BF0"/>
    <w:rsid w:val="002E0C02"/>
    <w:rsid w:val="00540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02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0EDA9F8E941F6B7325EE531BA95C8">
    <w:name w:val="D890EDA9F8E941F6B7325EE531BA95C8"/>
    <w:rsid w:val="002E0C02"/>
    <w:rPr>
      <w:rFonts w:cs="Vrind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121</TotalTime>
  <Pages>24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DUTTA COMPUTER ACADEMY</vt:lpstr>
    </vt:vector>
  </TitlesOfParts>
  <Company/>
  <LinksUpToDate>false</LinksUpToDate>
  <CharactersWithSpaces>19093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DUTTA COMPUTER ACADEMY</dc:title>
  <dc:subject>Python Programming Project Report
Project Topic: &lt;Write Project Name Here&gt;</dc:subject>
  <dc:creator>Jhalak Dutta</dc:creator>
  <cp:lastModifiedBy>Sourick</cp:lastModifiedBy>
  <cp:revision>60</cp:revision>
  <cp:lastPrinted>2009-08-05T20:41:00Z</cp:lastPrinted>
  <dcterms:created xsi:type="dcterms:W3CDTF">2020-07-14T07:13:00Z</dcterms:created>
  <dcterms:modified xsi:type="dcterms:W3CDTF">2020-07-26T16:50:00Z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